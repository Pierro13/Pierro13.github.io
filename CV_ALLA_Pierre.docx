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634"/>
        <w:gridCol w:w="6470"/>
      </w:tblGrid>
      <w:tr w:rsidR="001B2ABD" w:rsidRPr="008B5920" w14:paraId="69A1ED1D" w14:textId="77777777" w:rsidTr="00692585">
        <w:trPr>
          <w:trHeight w:val="2140"/>
        </w:trPr>
        <w:tc>
          <w:tcPr>
            <w:tcW w:w="3686" w:type="dxa"/>
            <w:vAlign w:val="bottom"/>
          </w:tcPr>
          <w:p w14:paraId="672A6659" w14:textId="7795D157" w:rsidR="00ED57D1" w:rsidRPr="008B5920" w:rsidRDefault="00035800" w:rsidP="00ED57D1">
            <w:pPr>
              <w:tabs>
                <w:tab w:val="left" w:pos="990"/>
              </w:tabs>
              <w:jc w:val="center"/>
              <w:rPr>
                <w:rFonts w:ascii="Calibri" w:hAnsi="Calibri" w:cs="Calibri"/>
              </w:rPr>
            </w:pPr>
            <w:r w:rsidRPr="008B5920">
              <w:rPr>
                <w:rFonts w:ascii="Calibri" w:hAnsi="Calibri" w:cs="Calibri"/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41ECCF61" wp14:editId="759C0ED4">
                  <wp:simplePos x="0" y="0"/>
                  <wp:positionH relativeFrom="page">
                    <wp:posOffset>414655</wp:posOffset>
                  </wp:positionH>
                  <wp:positionV relativeFrom="paragraph">
                    <wp:posOffset>116205</wp:posOffset>
                  </wp:positionV>
                  <wp:extent cx="1322070" cy="1322070"/>
                  <wp:effectExtent l="133350" t="133350" r="125730" b="12573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Pier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322070"/>
                          </a:xfrm>
                          <a:prstGeom prst="ellipse">
                            <a:avLst/>
                          </a:prstGeom>
                          <a:ln w="1905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4C41">
              <w:rPr>
                <w:rFonts w:ascii="Calibri" w:hAnsi="Calibri" w:cs="Calibri"/>
              </w:rPr>
              <w:t>9</w:t>
            </w:r>
          </w:p>
        </w:tc>
        <w:tc>
          <w:tcPr>
            <w:tcW w:w="634" w:type="dxa"/>
          </w:tcPr>
          <w:p w14:paraId="0A37501D" w14:textId="77777777" w:rsidR="001B2ABD" w:rsidRPr="008B5920" w:rsidRDefault="001B2ABD" w:rsidP="000C45FF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470" w:type="dxa"/>
            <w:vAlign w:val="bottom"/>
          </w:tcPr>
          <w:p w14:paraId="5DAB6C7B" w14:textId="6FCAF277" w:rsidR="002F3770" w:rsidRPr="006157D5" w:rsidRDefault="002F3770" w:rsidP="004266DB">
            <w:pPr>
              <w:pStyle w:val="Titre"/>
              <w:rPr>
                <w:rFonts w:ascii="Calibri" w:hAnsi="Calibri" w:cs="Calibri"/>
                <w:sz w:val="56"/>
                <w:szCs w:val="56"/>
              </w:rPr>
            </w:pPr>
            <w:r w:rsidRPr="006157D5">
              <w:rPr>
                <w:rFonts w:ascii="Calibri" w:hAnsi="Calibri" w:cs="Calibri"/>
                <w:sz w:val="56"/>
                <w:szCs w:val="56"/>
              </w:rPr>
              <w:t>Pierre ALLA</w:t>
            </w:r>
          </w:p>
          <w:p w14:paraId="20C5A099" w14:textId="0D51B7BA" w:rsidR="004623E9" w:rsidRPr="00021408" w:rsidRDefault="00644359" w:rsidP="00ED57D1">
            <w:pPr>
              <w:rPr>
                <w:rFonts w:ascii="Calibri" w:hAnsi="Calibri" w:cs="Calibri"/>
                <w:sz w:val="20"/>
                <w:szCs w:val="20"/>
                <w:lang w:bidi="fr-FR"/>
              </w:rPr>
            </w:pPr>
            <w:r w:rsidRPr="00021408">
              <w:rPr>
                <w:rStyle w:val="Accentuation"/>
                <w:rFonts w:ascii="Calibri" w:hAnsi="Calibri" w:cs="Calibri"/>
                <w:i w:val="0"/>
                <w:iCs w:val="0"/>
                <w:color w:val="000000"/>
                <w:sz w:val="20"/>
                <w:szCs w:val="20"/>
              </w:rPr>
              <w:t>I</w:t>
            </w:r>
            <w:r w:rsidRPr="00021408">
              <w:rPr>
                <w:rFonts w:ascii="Calibri" w:hAnsi="Calibri" w:cs="Calibri"/>
                <w:sz w:val="20"/>
                <w:szCs w:val="20"/>
                <w:lang w:bidi="fr-FR"/>
              </w:rPr>
              <w:t xml:space="preserve">ngénieur </w:t>
            </w:r>
            <w:r w:rsidR="00A41B3B">
              <w:rPr>
                <w:rFonts w:ascii="Calibri" w:hAnsi="Calibri" w:cs="Calibri"/>
                <w:sz w:val="20"/>
                <w:szCs w:val="20"/>
                <w:lang w:bidi="fr-FR"/>
              </w:rPr>
              <w:t>informatique</w:t>
            </w:r>
          </w:p>
          <w:p w14:paraId="0C0280DB" w14:textId="21DB57F6" w:rsidR="006157D5" w:rsidRPr="0087443A" w:rsidRDefault="00ED57D1" w:rsidP="00ED57D1">
            <w:pPr>
              <w:rPr>
                <w:rFonts w:ascii="Calibri" w:hAnsi="Calibri" w:cs="Calibri"/>
                <w:b/>
                <w:bCs/>
                <w:sz w:val="22"/>
                <w:lang w:bidi="fr-FR"/>
              </w:rPr>
            </w:pPr>
            <w:r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>En recherche d’un</w:t>
            </w:r>
            <w:r w:rsidR="00472889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CDI</w:t>
            </w:r>
            <w:r w:rsidR="006157D5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dans le domaine du développement informatique</w:t>
            </w:r>
            <w:r w:rsidR="00921D37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pour </w:t>
            </w:r>
            <w:r w:rsidR="00724E62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>septembre</w:t>
            </w:r>
            <w:r w:rsidR="00921D37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2025</w:t>
            </w:r>
          </w:p>
          <w:p w14:paraId="5A39BBE3" w14:textId="498A9E73" w:rsidR="006E7583" w:rsidRPr="00D81409" w:rsidRDefault="00280DE0" w:rsidP="00ED57D1">
            <w:pPr>
              <w:rPr>
                <w:rFonts w:ascii="Calibri" w:hAnsi="Calibri" w:cs="Calibri"/>
                <w:sz w:val="20"/>
                <w:szCs w:val="20"/>
              </w:rPr>
            </w:pPr>
            <w:r w:rsidRPr="00021408">
              <w:rPr>
                <w:rFonts w:ascii="Calibri" w:hAnsi="Calibri" w:cs="Calibri"/>
                <w:sz w:val="20"/>
                <w:szCs w:val="20"/>
              </w:rPr>
              <w:t xml:space="preserve">Portfolio : </w:t>
            </w:r>
            <w:hyperlink r:id="rId12" w:history="1">
              <w:r w:rsidR="00D12982" w:rsidRPr="0086200D">
                <w:rPr>
                  <w:rStyle w:val="Lienhypertexte"/>
                  <w:rFonts w:ascii="Calibri" w:hAnsi="Calibri" w:cs="Calibri"/>
                  <w:sz w:val="20"/>
                  <w:szCs w:val="20"/>
                </w:rPr>
                <w:t>https://pierrow.fr</w:t>
              </w:r>
            </w:hyperlink>
            <w:r w:rsidRPr="0002140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1B2ABD" w:rsidRPr="0050314D" w14:paraId="3FBFA521" w14:textId="77777777" w:rsidTr="00692585">
        <w:trPr>
          <w:trHeight w:val="13104"/>
        </w:trPr>
        <w:tc>
          <w:tcPr>
            <w:tcW w:w="3686" w:type="dxa"/>
          </w:tcPr>
          <w:p w14:paraId="2649A77E" w14:textId="637141B5" w:rsidR="00035800" w:rsidRPr="0050314D" w:rsidRDefault="00035800" w:rsidP="00803118">
            <w:pPr>
              <w:pStyle w:val="Titre3"/>
              <w:spacing w:before="0"/>
              <w:rPr>
                <w:rFonts w:ascii="Calibri" w:hAnsi="Calibri" w:cs="Calibri"/>
              </w:rPr>
            </w:pPr>
          </w:p>
          <w:sdt>
            <w:sdtPr>
              <w:rPr>
                <w:rFonts w:ascii="Calibri" w:hAnsi="Calibri" w:cs="Calibri"/>
              </w:rPr>
              <w:id w:val="-1954003311"/>
              <w:placeholder>
                <w:docPart w:val="7AA83AA899F044B894376B7E817B9C93"/>
              </w:placeholder>
              <w:temporary/>
              <w:showingPlcHdr/>
              <w15:appearance w15:val="hidden"/>
            </w:sdtPr>
            <w:sdtContent>
              <w:p w14:paraId="55300736" w14:textId="1C5C9194" w:rsidR="00036450" w:rsidRPr="0050314D" w:rsidRDefault="00CB0055" w:rsidP="00803118">
                <w:pPr>
                  <w:pStyle w:val="Titre3"/>
                  <w:spacing w:before="0"/>
                  <w:rPr>
                    <w:rFonts w:ascii="Calibri" w:hAnsi="Calibri" w:cs="Calibri"/>
                  </w:rPr>
                </w:pPr>
                <w:r w:rsidRPr="0050314D">
                  <w:rPr>
                    <w:rFonts w:ascii="Calibri" w:hAnsi="Calibri" w:cs="Calibri"/>
                    <w:lang w:bidi="fr-FR"/>
                  </w:rPr>
                  <w:t>Contact</w:t>
                </w:r>
              </w:p>
            </w:sdtContent>
          </w:sdt>
          <w:p w14:paraId="09709EA2" w14:textId="0F7CF1FA" w:rsidR="008F6D1A" w:rsidRPr="0050314D" w:rsidRDefault="008F6D1A" w:rsidP="000B1181">
            <w:pPr>
              <w:pStyle w:val="Textefragment"/>
              <w:ind w:left="0"/>
              <w:rPr>
                <w:rFonts w:ascii="Calibri" w:hAnsi="Calibri" w:cs="Calibri"/>
                <w:sz w:val="18"/>
                <w:szCs w:val="18"/>
              </w:rPr>
            </w:pPr>
            <w:hyperlink r:id="rId13" w:history="1">
              <w:r w:rsidRPr="0050314D">
                <w:rPr>
                  <w:rStyle w:val="Lienhypertexte"/>
                  <w:rFonts w:ascii="Calibri" w:hAnsi="Calibri" w:cs="Calibri"/>
                  <w:color w:val="auto"/>
                  <w:sz w:val="18"/>
                  <w:szCs w:val="18"/>
                </w:rPr>
                <w:t>pierre.alla@edu.esiee.fr</w:t>
              </w:r>
            </w:hyperlink>
            <w:r w:rsidRPr="0050314D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84BDAD1" w14:textId="77777777" w:rsidR="008F6D1A" w:rsidRPr="0050314D" w:rsidRDefault="008F6D1A" w:rsidP="000B1181">
            <w:pPr>
              <w:pStyle w:val="Textefragment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Tel : 06 13 13 87 08</w:t>
            </w:r>
          </w:p>
          <w:p w14:paraId="7098D15E" w14:textId="77777777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325 F chemin de la Carraire</w:t>
            </w:r>
          </w:p>
          <w:p w14:paraId="688843C4" w14:textId="77777777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13760 Saint-Cannat</w:t>
            </w:r>
          </w:p>
          <w:p w14:paraId="41C8F396" w14:textId="77777777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  <w:p w14:paraId="60E9DD47" w14:textId="100CD7E3" w:rsidR="004142CD" w:rsidRPr="0050314D" w:rsidRDefault="008F6D1A" w:rsidP="000B1181">
            <w:pPr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 xml:space="preserve">Permis B </w:t>
            </w:r>
            <w:r w:rsidR="00C05C8F" w:rsidRPr="0050314D">
              <w:rPr>
                <w:rFonts w:ascii="Calibri" w:hAnsi="Calibri" w:cs="Calibri"/>
              </w:rPr>
              <w:t xml:space="preserve">– </w:t>
            </w:r>
            <w:r w:rsidRPr="0050314D">
              <w:rPr>
                <w:rFonts w:ascii="Calibri" w:hAnsi="Calibri" w:cs="Calibri"/>
              </w:rPr>
              <w:t>Véhiculé</w:t>
            </w:r>
          </w:p>
          <w:p w14:paraId="72A3D3EC" w14:textId="77777777" w:rsidR="008B5920" w:rsidRPr="0050314D" w:rsidRDefault="008B5920" w:rsidP="008F6D1A">
            <w:pPr>
              <w:rPr>
                <w:rFonts w:ascii="Calibri" w:hAnsi="Calibri" w:cs="Calibri"/>
                <w:szCs w:val="18"/>
              </w:rPr>
            </w:pPr>
          </w:p>
          <w:p w14:paraId="36D25365" w14:textId="77777777" w:rsidR="00995FC9" w:rsidRPr="0050314D" w:rsidRDefault="00995FC9" w:rsidP="000B1181">
            <w:pPr>
              <w:pStyle w:val="Textefragment"/>
              <w:spacing w:line="259" w:lineRule="auto"/>
              <w:ind w:left="0"/>
              <w:rPr>
                <w:rFonts w:ascii="Calibri" w:eastAsiaTheme="majorEastAsia" w:hAnsi="Calibri" w:cs="Calibri"/>
                <w:b/>
                <w:caps/>
                <w:color w:val="548AB7" w:themeColor="accent1" w:themeShade="BF"/>
                <w:sz w:val="22"/>
                <w:szCs w:val="24"/>
                <w:lang w:eastAsia="ja-JP"/>
              </w:rPr>
            </w:pPr>
            <w:r w:rsidRPr="0050314D">
              <w:rPr>
                <w:rFonts w:ascii="Calibri" w:eastAsiaTheme="majorEastAsia" w:hAnsi="Calibri" w:cs="Calibri"/>
                <w:b/>
                <w:caps/>
                <w:color w:val="548AB7" w:themeColor="accent1" w:themeShade="BF"/>
                <w:sz w:val="22"/>
                <w:szCs w:val="24"/>
                <w:lang w:eastAsia="ja-JP"/>
              </w:rPr>
              <w:t xml:space="preserve">Compétences </w:t>
            </w:r>
          </w:p>
          <w:p w14:paraId="6D7ECAAA" w14:textId="77777777" w:rsidR="00E51501" w:rsidRPr="0050314D" w:rsidRDefault="00E51501" w:rsidP="00E5150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Créativité, pragmatisme et méthode</w:t>
            </w:r>
          </w:p>
          <w:p w14:paraId="3431BDEA" w14:textId="77777777" w:rsidR="00E51501" w:rsidRPr="0050314D" w:rsidRDefault="00E51501" w:rsidP="00E5150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Volonté d’implication, autonomie</w:t>
            </w:r>
          </w:p>
          <w:p w14:paraId="2325D661" w14:textId="734F920C" w:rsidR="00CC3918" w:rsidRPr="0050314D" w:rsidRDefault="00E51501" w:rsidP="00122197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Travail en équipe</w:t>
            </w:r>
            <w:r w:rsidR="00D5602F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</w:t>
            </w:r>
          </w:p>
          <w:p w14:paraId="47274771" w14:textId="77777777" w:rsidR="00B44B4C" w:rsidRPr="0050314D" w:rsidRDefault="00B44B4C" w:rsidP="0014472D">
            <w:pPr>
              <w:pStyle w:val="Titre3"/>
              <w:rPr>
                <w:rFonts w:ascii="Calibri" w:hAnsi="Calibri" w:cs="Calibri"/>
              </w:rPr>
            </w:pPr>
          </w:p>
          <w:p w14:paraId="6ABE83FE" w14:textId="562E3EAD" w:rsidR="0014472D" w:rsidRPr="0050314D" w:rsidRDefault="0014472D" w:rsidP="0014472D">
            <w:pPr>
              <w:pStyle w:val="Titre3"/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>Formations</w:t>
            </w:r>
          </w:p>
          <w:p w14:paraId="71D6CD53" w14:textId="588FE682" w:rsidR="00D81127" w:rsidRPr="0050314D" w:rsidRDefault="00D81127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Understanding R&amp;D process</w:t>
            </w:r>
          </w:p>
          <w:p w14:paraId="238ADEB9" w14:textId="727DC075" w:rsidR="00D81127" w:rsidRPr="008B1C91" w:rsidRDefault="00D81127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  <w:lang w:val="en-US"/>
              </w:rPr>
            </w:pPr>
            <w:r w:rsidRPr="008B1C91">
              <w:rPr>
                <w:rFonts w:ascii="Calibri" w:eastAsiaTheme="minorEastAsia" w:hAnsi="Calibri" w:cs="Calibri"/>
                <w:sz w:val="18"/>
                <w:szCs w:val="18"/>
                <w:lang w:val="en-US"/>
              </w:rPr>
              <w:t>CyberSecurity Fundamentals</w:t>
            </w:r>
          </w:p>
          <w:p w14:paraId="5D4D32C0" w14:textId="67A377C2" w:rsidR="00D81127" w:rsidRPr="008B1C91" w:rsidRDefault="0007672A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  <w:lang w:val="en-US"/>
              </w:rPr>
            </w:pPr>
            <w:r w:rsidRPr="008B1C91">
              <w:rPr>
                <w:rFonts w:ascii="Calibri" w:eastAsiaTheme="minorEastAsia" w:hAnsi="Calibri" w:cs="Calibri"/>
                <w:sz w:val="18"/>
                <w:szCs w:val="18"/>
                <w:lang w:val="en-US"/>
              </w:rPr>
              <w:t>Mastering R&amp;D Tools</w:t>
            </w:r>
          </w:p>
          <w:p w14:paraId="06EAF870" w14:textId="7F4987F2" w:rsidR="0007672A" w:rsidRPr="0050314D" w:rsidRDefault="0007672A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Understanding Ethics &amp; Compliance rules</w:t>
            </w:r>
          </w:p>
          <w:p w14:paraId="2DCE646F" w14:textId="77777777" w:rsidR="00B44B4C" w:rsidRPr="0050314D" w:rsidRDefault="00B44B4C" w:rsidP="00CB0055">
            <w:pPr>
              <w:pStyle w:val="Titre3"/>
              <w:rPr>
                <w:rFonts w:ascii="Calibri" w:hAnsi="Calibri" w:cs="Calibri"/>
              </w:rPr>
            </w:pPr>
          </w:p>
          <w:p w14:paraId="5B6EF31E" w14:textId="42CF8281" w:rsidR="004D3011" w:rsidRPr="0050314D" w:rsidRDefault="008F6D1A" w:rsidP="00CB0055">
            <w:pPr>
              <w:pStyle w:val="Titre3"/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>Langues</w:t>
            </w:r>
          </w:p>
          <w:p w14:paraId="21F69889" w14:textId="0854F554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Anglais </w:t>
            </w:r>
            <w:r w:rsidR="00E74C41">
              <w:rPr>
                <w:rFonts w:ascii="Calibri" w:eastAsiaTheme="minorEastAsia" w:hAnsi="Calibri" w:cs="Calibri"/>
                <w:sz w:val="18"/>
                <w:szCs w:val="18"/>
              </w:rPr>
              <w:t>TOEIC 900/990</w:t>
            </w:r>
          </w:p>
          <w:p w14:paraId="47A12E2C" w14:textId="5E382056" w:rsidR="004D3011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Espagnol niveau </w:t>
            </w:r>
            <w:r w:rsidR="00E74C41">
              <w:rPr>
                <w:rFonts w:ascii="Calibri" w:eastAsiaTheme="minorEastAsia" w:hAnsi="Calibri" w:cs="Calibri"/>
                <w:sz w:val="18"/>
                <w:szCs w:val="18"/>
              </w:rPr>
              <w:t>A2/B1</w:t>
            </w:r>
          </w:p>
          <w:p w14:paraId="0D0B940D" w14:textId="77777777" w:rsidR="008F6D1A" w:rsidRPr="0050314D" w:rsidRDefault="008F6D1A" w:rsidP="008F6D1A">
            <w:pPr>
              <w:pStyle w:val="Textefragment"/>
              <w:spacing w:line="259" w:lineRule="auto"/>
              <w:rPr>
                <w:rFonts w:ascii="Calibri" w:eastAsiaTheme="minorEastAsia" w:hAnsi="Calibri" w:cs="Calibri"/>
                <w:sz w:val="18"/>
                <w:szCs w:val="18"/>
              </w:rPr>
            </w:pPr>
          </w:p>
          <w:p w14:paraId="4DC1220A" w14:textId="77777777" w:rsidR="008F6D1A" w:rsidRPr="0050314D" w:rsidRDefault="008F6D1A" w:rsidP="008F6D1A">
            <w:pPr>
              <w:pStyle w:val="Titre3"/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>Centres d’intérêt - engagement</w:t>
            </w:r>
            <w:r w:rsidR="008B5920" w:rsidRPr="0050314D">
              <w:rPr>
                <w:rFonts w:ascii="Calibri" w:hAnsi="Calibri" w:cs="Calibri"/>
              </w:rPr>
              <w:t>S</w:t>
            </w:r>
          </w:p>
          <w:p w14:paraId="05ECCE12" w14:textId="77777777" w:rsidR="00C05C8F" w:rsidRPr="0050314D" w:rsidRDefault="00C05C8F" w:rsidP="000B1181">
            <w:pPr>
              <w:pStyle w:val="Textefragment"/>
              <w:spacing w:line="259" w:lineRule="auto"/>
              <w:ind w:left="0"/>
              <w:jc w:val="left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Musique : batteur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br/>
              <w:t xml:space="preserve">Co-fondateur du groupe Lighters 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br/>
              <w:t xml:space="preserve">Concerts à Vitrolles et 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>à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la 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Fête de la Musique 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à 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Aix en P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t>rovence</w:t>
            </w:r>
          </w:p>
          <w:p w14:paraId="073E2A2C" w14:textId="7E583F4F" w:rsidR="00996BEA" w:rsidRPr="0050314D" w:rsidRDefault="00996BEA" w:rsidP="000B1181">
            <w:pPr>
              <w:pStyle w:val="Textefragment"/>
              <w:spacing w:line="259" w:lineRule="auto"/>
              <w:ind w:left="0"/>
              <w:jc w:val="left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Implication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active dans la vie étudiante R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esponsable du pôle Event du </w:t>
            </w:r>
            <w:r w:rsidR="00C05C8F" w:rsidRPr="0050314D">
              <w:rPr>
                <w:rFonts w:ascii="Calibri" w:eastAsiaTheme="minorEastAsia" w:hAnsi="Calibri" w:cs="Calibri"/>
                <w:sz w:val="18"/>
                <w:szCs w:val="18"/>
              </w:rPr>
              <w:t>comité d’intégration</w:t>
            </w:r>
            <w:r w:rsidR="004266DB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– Responsable Communication BDS – Secrétaire BDE – Trésorier Club Poker</w:t>
            </w:r>
          </w:p>
          <w:p w14:paraId="4233FA2B" w14:textId="77777777" w:rsidR="00C05C8F" w:rsidRPr="0050314D" w:rsidRDefault="00C05C8F" w:rsidP="000B1181">
            <w:pPr>
              <w:pStyle w:val="Textefragment"/>
              <w:spacing w:line="259" w:lineRule="auto"/>
              <w:ind w:left="0"/>
              <w:jc w:val="left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Pilote de drone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br/>
              <w:t>D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iplôme de 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>« 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télépilotes d’aéronefs civils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> »</w:t>
            </w:r>
          </w:p>
          <w:p w14:paraId="60061E4C" w14:textId="555B674A" w:rsidR="004D3011" w:rsidRPr="0050314D" w:rsidRDefault="00472889" w:rsidP="0014472D">
            <w:pPr>
              <w:pStyle w:val="Textefragment"/>
              <w:spacing w:line="259" w:lineRule="auto"/>
              <w:ind w:left="0"/>
              <w:jc w:val="left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>Montages vidéo</w:t>
            </w:r>
            <w:r w:rsidRPr="0050314D">
              <w:t xml:space="preserve"> </w:t>
            </w:r>
            <w:r w:rsidRPr="0050314D">
              <w:br/>
            </w:r>
            <w:r w:rsidRPr="0050314D">
              <w:rPr>
                <w:rFonts w:ascii="Calibri" w:hAnsi="Calibri" w:cs="Calibri"/>
                <w:sz w:val="19"/>
                <w:szCs w:val="19"/>
              </w:rPr>
              <w:t>Réalisations avec Adobe Premiere Pro</w:t>
            </w:r>
          </w:p>
        </w:tc>
        <w:tc>
          <w:tcPr>
            <w:tcW w:w="634" w:type="dxa"/>
          </w:tcPr>
          <w:p w14:paraId="44EAFD9C" w14:textId="14AF41EF" w:rsidR="001B2ABD" w:rsidRPr="0050314D" w:rsidRDefault="001B2ABD" w:rsidP="000C45FF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470" w:type="dxa"/>
          </w:tcPr>
          <w:p w14:paraId="4635E344" w14:textId="6123EA1F" w:rsidR="00035800" w:rsidRPr="0050314D" w:rsidRDefault="009E51D7" w:rsidP="00803118">
            <w:pPr>
              <w:pStyle w:val="Titre2"/>
              <w:spacing w:before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8480" behindDoc="0" locked="0" layoutInCell="1" allowOverlap="1" wp14:anchorId="3BAA7673" wp14:editId="1A7D52DC">
                  <wp:simplePos x="0" y="0"/>
                  <wp:positionH relativeFrom="margin">
                    <wp:posOffset>3456542</wp:posOffset>
                  </wp:positionH>
                  <wp:positionV relativeFrom="paragraph">
                    <wp:posOffset>-209521</wp:posOffset>
                  </wp:positionV>
                  <wp:extent cx="559558" cy="559558"/>
                  <wp:effectExtent l="0" t="0" r="0" b="0"/>
                  <wp:wrapNone/>
                  <wp:docPr id="1624131440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04" cy="56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6DF9" w:rsidRPr="0050314D">
              <w:rPr>
                <w:rFonts w:ascii="Calibri" w:hAnsi="Calibri" w:cs="Calibri"/>
                <w:noProof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4B2A5481" wp14:editId="0EAC270E">
                  <wp:simplePos x="0" y="0"/>
                  <wp:positionH relativeFrom="column">
                    <wp:posOffset>3585127</wp:posOffset>
                  </wp:positionH>
                  <wp:positionV relativeFrom="paragraph">
                    <wp:posOffset>-119794</wp:posOffset>
                  </wp:positionV>
                  <wp:extent cx="436880" cy="436880"/>
                  <wp:effectExtent l="0" t="0" r="1270" b="1270"/>
                  <wp:wrapNone/>
                  <wp:docPr id="175069483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F09073" w14:textId="751EF15B" w:rsidR="000A0DD4" w:rsidRPr="0050314D" w:rsidRDefault="00760FCC" w:rsidP="00803118">
            <w:pPr>
              <w:pStyle w:val="Titre2"/>
              <w:spacing w:before="0"/>
              <w:rPr>
                <w:rFonts w:ascii="Calibri" w:hAnsi="Calibri" w:cs="Calibri"/>
                <w:szCs w:val="24"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E5BBF3B" wp14:editId="187CAE48">
                  <wp:simplePos x="0" y="0"/>
                  <wp:positionH relativeFrom="column">
                    <wp:posOffset>2996565</wp:posOffset>
                  </wp:positionH>
                  <wp:positionV relativeFrom="paragraph">
                    <wp:posOffset>238125</wp:posOffset>
                  </wp:positionV>
                  <wp:extent cx="1028700" cy="314325"/>
                  <wp:effectExtent l="0" t="0" r="0" b="9525"/>
                  <wp:wrapNone/>
                  <wp:docPr id="139828970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A0DD4" w:rsidRPr="0050314D">
              <w:rPr>
                <w:rFonts w:ascii="Calibri" w:hAnsi="Calibri" w:cs="Calibri"/>
                <w:szCs w:val="24"/>
              </w:rPr>
              <w:t>Expériences professionnelles</w:t>
            </w:r>
          </w:p>
          <w:p w14:paraId="3FE284DD" w14:textId="14D3F617" w:rsidR="000A0DD4" w:rsidRPr="0050314D" w:rsidRDefault="000A0DD4" w:rsidP="000A0DD4">
            <w:pPr>
              <w:pStyle w:val="Titre4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 xml:space="preserve">Dassault systèmes </w:t>
            </w:r>
            <w:r w:rsidR="00AB1210" w:rsidRPr="0050314D">
              <w:rPr>
                <w:rFonts w:ascii="Calibri" w:hAnsi="Calibri" w:cs="Calibri"/>
                <w:sz w:val="19"/>
                <w:szCs w:val="19"/>
              </w:rPr>
              <w:t>– Ingénieur logiciel</w:t>
            </w:r>
          </w:p>
          <w:p w14:paraId="700FDA24" w14:textId="4CDAB6F2" w:rsidR="000A0DD4" w:rsidRPr="0050314D" w:rsidRDefault="003E5119" w:rsidP="000A0DD4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>
              <w:rPr>
                <w:rFonts w:ascii="Calibri" w:hAnsi="Calibri"/>
                <w:sz w:val="19"/>
                <w:szCs w:val="19"/>
                <w:lang w:bidi="fr-FR"/>
              </w:rPr>
              <w:t xml:space="preserve">Septembre </w:t>
            </w:r>
            <w:r w:rsidR="000A0DD4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2022 – </w:t>
            </w:r>
            <w:r w:rsidR="002D499A">
              <w:rPr>
                <w:rFonts w:ascii="Calibri" w:hAnsi="Calibri"/>
                <w:sz w:val="19"/>
                <w:szCs w:val="19"/>
                <w:lang w:bidi="fr-FR"/>
              </w:rPr>
              <w:t xml:space="preserve">Aout </w:t>
            </w:r>
            <w:r w:rsidR="000A0DD4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2025 </w:t>
            </w:r>
          </w:p>
          <w:p w14:paraId="2B307856" w14:textId="547D5893" w:rsidR="000A0DD4" w:rsidRPr="0050314D" w:rsidRDefault="000A0DD4" w:rsidP="000A0DD4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>Développeur logiciel dans le domaine de la fabrication additive</w:t>
            </w:r>
          </w:p>
          <w:p w14:paraId="26E94036" w14:textId="77777777" w:rsidR="006E7583" w:rsidRDefault="000A0DD4" w:rsidP="006E7583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>Dans le brand DELMIA pour le produit Powder Bed Fabrication</w:t>
            </w:r>
          </w:p>
          <w:p w14:paraId="7185ABBA" w14:textId="6C40DB35" w:rsidR="00B8503C" w:rsidRPr="0050314D" w:rsidRDefault="00B8503C" w:rsidP="006E7583">
            <w:pPr>
              <w:rPr>
                <w:b/>
              </w:rPr>
            </w:pPr>
          </w:p>
          <w:p w14:paraId="631223C7" w14:textId="122EC286" w:rsidR="00A03D26" w:rsidRPr="0050314D" w:rsidRDefault="00CD6C4E" w:rsidP="006E7583">
            <w:pPr>
              <w:rPr>
                <w:b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7E0B76F" wp14:editId="215ADDAA">
                  <wp:simplePos x="0" y="0"/>
                  <wp:positionH relativeFrom="margin">
                    <wp:posOffset>3204307</wp:posOffset>
                  </wp:positionH>
                  <wp:positionV relativeFrom="paragraph">
                    <wp:posOffset>144780</wp:posOffset>
                  </wp:positionV>
                  <wp:extent cx="795780" cy="319749"/>
                  <wp:effectExtent l="0" t="0" r="4445" b="4445"/>
                  <wp:wrapNone/>
                  <wp:docPr id="503287761" name="Image 5" descr="Cur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ur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780" cy="319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00B54F" w14:textId="24E4ADA1" w:rsidR="000A0DD4" w:rsidRPr="0050314D" w:rsidRDefault="000A0DD4" w:rsidP="000A0DD4">
            <w:pPr>
              <w:pStyle w:val="Titre4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 xml:space="preserve">Curso - Développement Web </w:t>
            </w:r>
          </w:p>
          <w:p w14:paraId="403854B1" w14:textId="77F7FB7A" w:rsidR="000A0DD4" w:rsidRPr="0050314D" w:rsidRDefault="000D587F" w:rsidP="00236F70">
            <w:pPr>
              <w:tabs>
                <w:tab w:val="left" w:pos="4980"/>
              </w:tabs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Mars 2023</w:t>
            </w:r>
            <w:r w:rsidR="00230D3C" w:rsidRPr="0050314D">
              <w:rPr>
                <w:rFonts w:ascii="Calibri" w:hAnsi="Calibri" w:cs="Calibri"/>
                <w:sz w:val="19"/>
                <w:szCs w:val="19"/>
              </w:rPr>
              <w:t xml:space="preserve"> –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Juin </w:t>
            </w:r>
            <w:r w:rsidR="00230D3C" w:rsidRPr="0050314D">
              <w:rPr>
                <w:rFonts w:ascii="Calibri" w:hAnsi="Calibri" w:cs="Calibri"/>
                <w:sz w:val="19"/>
                <w:szCs w:val="19"/>
              </w:rPr>
              <w:t>2024</w:t>
            </w:r>
            <w:r w:rsidR="00236F70" w:rsidRPr="0050314D">
              <w:rPr>
                <w:rFonts w:ascii="Calibri" w:hAnsi="Calibri" w:cs="Calibri"/>
                <w:sz w:val="19"/>
                <w:szCs w:val="19"/>
              </w:rPr>
              <w:tab/>
            </w:r>
          </w:p>
          <w:p w14:paraId="4C15DE98" w14:textId="6A26FD01" w:rsidR="000A0DD4" w:rsidRPr="0050314D" w:rsidRDefault="000A0DD4" w:rsidP="000A0DD4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>Développement d’un site internet pour la start-up Curso propos</w:t>
            </w:r>
            <w:r w:rsidR="00A348AE" w:rsidRPr="0050314D">
              <w:rPr>
                <w:rFonts w:ascii="Calibri" w:hAnsi="Calibri" w:cs="Calibri"/>
                <w:sz w:val="19"/>
                <w:szCs w:val="19"/>
              </w:rPr>
              <w:t>ant</w:t>
            </w:r>
            <w:r w:rsidRPr="0050314D">
              <w:rPr>
                <w:rFonts w:ascii="Calibri" w:hAnsi="Calibri" w:cs="Calibri"/>
                <w:sz w:val="19"/>
                <w:szCs w:val="19"/>
              </w:rPr>
              <w:t xml:space="preserve"> des voyages à vélo</w:t>
            </w:r>
          </w:p>
          <w:p w14:paraId="7E095451" w14:textId="655653FC" w:rsidR="000A0DD4" w:rsidRPr="0050314D" w:rsidRDefault="006D44D4" w:rsidP="000A0DD4">
            <w:pPr>
              <w:pStyle w:val="Titre4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AEDED15" wp14:editId="13B5CDE1">
                  <wp:simplePos x="0" y="0"/>
                  <wp:positionH relativeFrom="column">
                    <wp:posOffset>3204845</wp:posOffset>
                  </wp:positionH>
                  <wp:positionV relativeFrom="paragraph">
                    <wp:posOffset>54610</wp:posOffset>
                  </wp:positionV>
                  <wp:extent cx="789281" cy="304800"/>
                  <wp:effectExtent l="0" t="0" r="0" b="0"/>
                  <wp:wrapNone/>
                  <wp:docPr id="132113470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281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F4A53B" w14:textId="3FA62E98" w:rsidR="000A0DD4" w:rsidRPr="0050314D" w:rsidRDefault="000A0DD4" w:rsidP="000A0DD4">
            <w:pPr>
              <w:pStyle w:val="Titre4"/>
              <w:rPr>
                <w:rFonts w:ascii="Calibri" w:hAnsi="Calibri" w:cs="Calibri"/>
                <w:bCs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 xml:space="preserve">Groupe ORTEC </w:t>
            </w: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– Direction des systèmes d’information</w:t>
            </w:r>
          </w:p>
          <w:p w14:paraId="3273A160" w14:textId="20641910" w:rsidR="000A0DD4" w:rsidRPr="0050314D" w:rsidRDefault="000A0DD4" w:rsidP="000A0DD4">
            <w:pPr>
              <w:pStyle w:val="Date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>Juin 2021 - (Stage de production</w:t>
            </w: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)</w:t>
            </w:r>
            <w:r w:rsidRPr="0050314D">
              <w:t xml:space="preserve"> </w:t>
            </w:r>
          </w:p>
          <w:p w14:paraId="1902AAA8" w14:textId="68D57CDC" w:rsidR="000A0DD4" w:rsidRPr="0050314D" w:rsidRDefault="000A0DD4" w:rsidP="000A0DD4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Réalisation de tutoriels vidéo pour l’applicatif interne de traçabilité des déchets à destination des employés de terrain</w:t>
            </w:r>
          </w:p>
          <w:p w14:paraId="1659AD26" w14:textId="27E781DC" w:rsidR="000A0DD4" w:rsidRPr="0050314D" w:rsidRDefault="000A0DD4" w:rsidP="000A0DD4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D98105C" wp14:editId="2DB8701E">
                  <wp:simplePos x="0" y="0"/>
                  <wp:positionH relativeFrom="column">
                    <wp:posOffset>3180436</wp:posOffset>
                  </wp:positionH>
                  <wp:positionV relativeFrom="paragraph">
                    <wp:posOffset>85471</wp:posOffset>
                  </wp:positionV>
                  <wp:extent cx="826731" cy="284593"/>
                  <wp:effectExtent l="0" t="0" r="0" b="1270"/>
                  <wp:wrapNone/>
                  <wp:docPr id="1621105846" name="Image 4" descr="Livraison de colis par drone avec Atechsys | Innovations Concept YR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ivraison de colis par drone avec Atechsys | Innovations Concept YRY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82" t="20053" r="8912" b="29903"/>
                          <a:stretch/>
                        </pic:blipFill>
                        <pic:spPr bwMode="auto">
                          <a:xfrm>
                            <a:off x="0" y="0"/>
                            <a:ext cx="826731" cy="284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54548A" w14:textId="77777777" w:rsidR="000A0DD4" w:rsidRPr="0050314D" w:rsidRDefault="000A0DD4" w:rsidP="000A0DD4">
            <w:pPr>
              <w:pStyle w:val="Titre4"/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Groupe AtechSys </w:t>
            </w:r>
          </w:p>
          <w:p w14:paraId="033BDB6C" w14:textId="5E07F460" w:rsidR="000A0DD4" w:rsidRPr="0050314D" w:rsidRDefault="000A0DD4" w:rsidP="000A0DD4">
            <w:pPr>
              <w:pStyle w:val="Date"/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Février 2017</w:t>
            </w:r>
            <w:r w:rsidR="000C3127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 </w:t>
            </w:r>
            <w:r w:rsidR="000C3127" w:rsidRPr="0050314D">
              <w:rPr>
                <w:rFonts w:ascii="Calibri" w:hAnsi="Calibri" w:cs="Calibri"/>
                <w:sz w:val="19"/>
                <w:szCs w:val="19"/>
              </w:rPr>
              <w:t>- (Stage d</w:t>
            </w:r>
            <w:r w:rsidR="000C3127">
              <w:rPr>
                <w:rFonts w:ascii="Calibri" w:hAnsi="Calibri" w:cs="Calibri"/>
                <w:sz w:val="19"/>
                <w:szCs w:val="19"/>
              </w:rPr>
              <w:t>’observation</w:t>
            </w:r>
            <w:r w:rsidR="000C3127" w:rsidRPr="0050314D">
              <w:rPr>
                <w:rFonts w:ascii="Calibri" w:hAnsi="Calibri" w:cs="Calibri"/>
                <w:sz w:val="19"/>
                <w:szCs w:val="19"/>
                <w:lang w:bidi="fr-FR"/>
              </w:rPr>
              <w:t>)</w:t>
            </w:r>
          </w:p>
          <w:p w14:paraId="2A5D74EF" w14:textId="77777777" w:rsidR="000A0DD4" w:rsidRPr="0050314D" w:rsidRDefault="000A0DD4" w:rsidP="000A0DD4">
            <w:pPr>
              <w:pStyle w:val="Date"/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Étude de la réglementation des vols de drone, réalisation de vols expérimentaux, conception et impressions 3D de composants de drones</w:t>
            </w:r>
          </w:p>
          <w:p w14:paraId="38830EF7" w14:textId="6A7E7E8B" w:rsidR="001B2ABD" w:rsidRPr="0050314D" w:rsidRDefault="00000000" w:rsidP="00036450">
            <w:pPr>
              <w:pStyle w:val="Titre2"/>
              <w:rPr>
                <w:rFonts w:ascii="Calibri" w:hAnsi="Calibri" w:cs="Calibri"/>
                <w:szCs w:val="24"/>
              </w:rPr>
            </w:pPr>
            <w:sdt>
              <w:sdtPr>
                <w:rPr>
                  <w:rFonts w:ascii="Calibri" w:hAnsi="Calibri" w:cs="Calibri"/>
                  <w:szCs w:val="24"/>
                </w:rPr>
                <w:id w:val="1308818459"/>
                <w:placeholder>
                  <w:docPart w:val="15108C890A6C46DE8272E98E0E7F7480"/>
                </w:placeholder>
                <w:temporary/>
                <w:showingPlcHdr/>
                <w15:appearance w15:val="hidden"/>
              </w:sdtPr>
              <w:sdtContent>
                <w:r w:rsidR="00E25A26" w:rsidRPr="0050314D">
                  <w:rPr>
                    <w:rFonts w:ascii="Calibri" w:hAnsi="Calibri" w:cs="Calibri"/>
                    <w:szCs w:val="24"/>
                    <w:lang w:bidi="fr-FR"/>
                  </w:rPr>
                  <w:t>FORMATION</w:t>
                </w:r>
              </w:sdtContent>
            </w:sdt>
            <w:r w:rsidR="00094370">
              <w:rPr>
                <w:rFonts w:ascii="Calibri" w:hAnsi="Calibri" w:cs="Calibri"/>
                <w:szCs w:val="24"/>
              </w:rPr>
              <w:t xml:space="preserve"> initiale</w:t>
            </w:r>
          </w:p>
          <w:p w14:paraId="26C233F2" w14:textId="5238C33E" w:rsidR="00FE200F" w:rsidRPr="0050314D" w:rsidRDefault="0050314D" w:rsidP="00FE200F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Master – Programmation / Management </w:t>
            </w:r>
          </w:p>
          <w:p w14:paraId="034F9938" w14:textId="34F1A9A2" w:rsidR="00FE200F" w:rsidRPr="008B1C91" w:rsidRDefault="00FE200F" w:rsidP="00FE200F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8B1C91">
              <w:rPr>
                <w:rFonts w:ascii="Calibri" w:hAnsi="Calibri"/>
                <w:sz w:val="19"/>
                <w:szCs w:val="19"/>
                <w:lang w:bidi="fr-FR"/>
              </w:rPr>
              <w:t xml:space="preserve">Sept-Déc 2024 | </w:t>
            </w:r>
            <w:r w:rsidR="0050314D" w:rsidRPr="008B1C91">
              <w:rPr>
                <w:rFonts w:ascii="Calibri" w:hAnsi="Calibri"/>
                <w:sz w:val="19"/>
                <w:szCs w:val="19"/>
                <w:lang w:bidi="fr-FR"/>
              </w:rPr>
              <w:t>Heriot Watt University – Edinburgh</w:t>
            </w:r>
            <w:r w:rsidR="00094370" w:rsidRPr="008B1C91">
              <w:t xml:space="preserve"> </w:t>
            </w:r>
            <w:r w:rsidR="00094370" w:rsidRPr="008B1C91">
              <w:rPr>
                <w:rFonts w:ascii="Calibri" w:hAnsi="Calibri"/>
                <w:sz w:val="19"/>
                <w:szCs w:val="19"/>
                <w:lang w:bidi="fr-FR"/>
              </w:rPr>
              <w:t>Ecosse</w:t>
            </w:r>
          </w:p>
          <w:p w14:paraId="4D8768F1" w14:textId="77777777" w:rsidR="00995FC9" w:rsidRPr="008B1C91" w:rsidRDefault="00995FC9" w:rsidP="004142CD">
            <w:pPr>
              <w:rPr>
                <w:rFonts w:ascii="Calibri" w:hAnsi="Calibri" w:cs="Calibri"/>
                <w:b/>
                <w:bCs/>
                <w:sz w:val="19"/>
                <w:szCs w:val="19"/>
              </w:rPr>
            </w:pPr>
          </w:p>
          <w:p w14:paraId="69F2D3ED" w14:textId="42D41A8F" w:rsidR="00036450" w:rsidRPr="0050314D" w:rsidRDefault="001E6596" w:rsidP="004142CD">
            <w:pPr>
              <w:rPr>
                <w:rFonts w:ascii="Calibri" w:hAnsi="Calibri" w:cs="Calibri"/>
                <w:sz w:val="19"/>
                <w:szCs w:val="19"/>
              </w:rPr>
            </w:pPr>
            <w:r w:rsidRPr="001E6596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Cycle ingénieur en apprentissage filière Informatique et Applications </w:t>
            </w:r>
          </w:p>
          <w:p w14:paraId="62B12CC9" w14:textId="3649711A" w:rsidR="4E02FC1B" w:rsidRPr="0050314D" w:rsidRDefault="4E02FC1B" w:rsidP="4E02FC1B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2022 - 2025 | </w:t>
            </w:r>
            <w:r w:rsidR="001E6596" w:rsidRPr="001E6596">
              <w:rPr>
                <w:rFonts w:ascii="Calibri" w:hAnsi="Calibri"/>
                <w:sz w:val="19"/>
                <w:szCs w:val="19"/>
                <w:lang w:bidi="fr-FR"/>
              </w:rPr>
              <w:t>ESIEE Paris – Université Gustave Eiffel</w:t>
            </w:r>
          </w:p>
          <w:p w14:paraId="1C0CB1CA" w14:textId="3890D15C" w:rsidR="00160534" w:rsidRPr="0050314D" w:rsidRDefault="00A826A1" w:rsidP="00E21007">
            <w:pPr>
              <w:ind w:left="1440" w:hanging="1440"/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Enseignements : Introduction à l’IA </w:t>
            </w:r>
            <w:r w:rsidR="00036F4B" w:rsidRPr="0050314D">
              <w:rPr>
                <w:rFonts w:ascii="Calibri" w:hAnsi="Calibri"/>
                <w:sz w:val="19"/>
                <w:szCs w:val="19"/>
                <w:lang w:bidi="fr-FR"/>
              </w:rPr>
              <w:t>–</w:t>
            </w: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Python</w:t>
            </w:r>
            <w:r w:rsidR="00036F4B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</w:t>
            </w:r>
            <w:r w:rsidR="00160534" w:rsidRPr="0050314D">
              <w:rPr>
                <w:rFonts w:ascii="Calibri" w:hAnsi="Calibri"/>
                <w:sz w:val="19"/>
                <w:szCs w:val="19"/>
                <w:lang w:bidi="fr-FR"/>
              </w:rPr>
              <w:t>–</w:t>
            </w:r>
            <w:r w:rsidR="00036F4B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</w:t>
            </w:r>
            <w:r w:rsidR="00160534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IHM – Bases de données - </w:t>
            </w:r>
          </w:p>
          <w:p w14:paraId="56452904" w14:textId="22DD4889" w:rsidR="00A826A1" w:rsidRPr="0050314D" w:rsidRDefault="00036F4B" w:rsidP="00E21007">
            <w:pPr>
              <w:ind w:left="1440" w:hanging="1440"/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Algorithmique et structures de </w:t>
            </w:r>
            <w:r w:rsidR="00160534" w:rsidRPr="0050314D">
              <w:rPr>
                <w:rFonts w:ascii="Calibri" w:hAnsi="Calibri"/>
                <w:sz w:val="19"/>
                <w:szCs w:val="19"/>
                <w:lang w:bidi="fr-FR"/>
              </w:rPr>
              <w:t>d</w:t>
            </w: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onnées </w:t>
            </w:r>
          </w:p>
          <w:p w14:paraId="1E34784D" w14:textId="77777777" w:rsidR="00160534" w:rsidRPr="0050314D" w:rsidRDefault="00160534" w:rsidP="00E21007">
            <w:pPr>
              <w:ind w:left="1440" w:hanging="1440"/>
              <w:rPr>
                <w:rFonts w:ascii="Calibri" w:hAnsi="Calibri" w:cs="Calibri"/>
                <w:sz w:val="19"/>
                <w:szCs w:val="19"/>
                <w:lang w:bidi="fr-FR"/>
              </w:rPr>
            </w:pPr>
          </w:p>
          <w:p w14:paraId="013351FD" w14:textId="697E95D3" w:rsidR="4E02FC1B" w:rsidRPr="0050314D" w:rsidRDefault="4E02FC1B" w:rsidP="4E02FC1B">
            <w:pPr>
              <w:rPr>
                <w:rFonts w:ascii="Calibri" w:hAnsi="Calibri"/>
                <w:b/>
                <w:bCs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b/>
                <w:bCs/>
                <w:sz w:val="19"/>
                <w:szCs w:val="19"/>
                <w:lang w:bidi="fr-FR"/>
              </w:rPr>
              <w:t>Cycle préparatoire</w:t>
            </w:r>
          </w:p>
          <w:p w14:paraId="5FDF2783" w14:textId="4E397EAD" w:rsidR="00DC7E46" w:rsidRPr="0050314D" w:rsidRDefault="00DC7E46" w:rsidP="4E02FC1B">
            <w:pPr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2020 </w:t>
            </w:r>
            <w:r w:rsidR="007023AE">
              <w:rPr>
                <w:rFonts w:ascii="Calibri" w:hAnsi="Calibri"/>
                <w:sz w:val="19"/>
                <w:szCs w:val="19"/>
                <w:lang w:bidi="fr-FR"/>
              </w:rPr>
              <w:t>–</w:t>
            </w: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2022</w:t>
            </w:r>
            <w:r w:rsidR="007023AE">
              <w:rPr>
                <w:rFonts w:ascii="Calibri" w:hAnsi="Calibri"/>
                <w:sz w:val="19"/>
                <w:szCs w:val="19"/>
                <w:lang w:bidi="fr-FR"/>
              </w:rPr>
              <w:t xml:space="preserve"> | ESIEE Paris</w:t>
            </w:r>
          </w:p>
          <w:p w14:paraId="06CE8260" w14:textId="33E70FBF" w:rsidR="00A826A1" w:rsidRPr="0050314D" w:rsidRDefault="00A826A1" w:rsidP="4E02FC1B">
            <w:pPr>
              <w:rPr>
                <w:rFonts w:eastAsia="Meiryo" w:cs="Arial"/>
                <w:sz w:val="19"/>
                <w:szCs w:val="19"/>
                <w:lang w:bidi="fr-FR"/>
              </w:rPr>
            </w:pPr>
          </w:p>
          <w:p w14:paraId="06937D92" w14:textId="77777777" w:rsidR="00F35FF6" w:rsidRPr="0050314D" w:rsidRDefault="00F35FF6" w:rsidP="00F35FF6">
            <w:pPr>
              <w:rPr>
                <w:rFonts w:ascii="Calibri" w:hAnsi="Calibri" w:cs="Calibri"/>
                <w:b/>
                <w:sz w:val="19"/>
                <w:szCs w:val="19"/>
              </w:rPr>
            </w:pPr>
            <w:r w:rsidRPr="0050314D">
              <w:rPr>
                <w:rFonts w:ascii="Calibri" w:hAnsi="Calibri" w:cs="Calibri"/>
                <w:b/>
                <w:sz w:val="19"/>
                <w:szCs w:val="19"/>
              </w:rPr>
              <w:t>Baccalauréat S – SI option ISN mention Assez Bien</w:t>
            </w:r>
            <w:r w:rsidR="00D8607A" w:rsidRPr="0050314D">
              <w:rPr>
                <w:rFonts w:ascii="Calibri" w:hAnsi="Calibri" w:cs="Calibri"/>
                <w:b/>
                <w:sz w:val="19"/>
                <w:szCs w:val="19"/>
              </w:rPr>
              <w:t xml:space="preserve"> (2020)</w:t>
            </w:r>
          </w:p>
          <w:p w14:paraId="7351849A" w14:textId="77777777" w:rsidR="001424E5" w:rsidRPr="0050314D" w:rsidRDefault="00D8607A" w:rsidP="00F35FF6">
            <w:pPr>
              <w:rPr>
                <w:rFonts w:ascii="Calibri" w:hAnsi="Calibri" w:cs="Calibri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2017 – 2020 </w:t>
            </w:r>
            <w:r w:rsidR="00F35FF6" w:rsidRPr="0050314D">
              <w:rPr>
                <w:rFonts w:ascii="Calibri" w:hAnsi="Calibri" w:cs="Calibri"/>
                <w:sz w:val="19"/>
                <w:szCs w:val="19"/>
                <w:lang w:bidi="fr-FR"/>
              </w:rPr>
              <w:t>Lycée Vauvenargues (Aix-en-Provence)</w:t>
            </w:r>
            <w:r w:rsidR="001424E5" w:rsidRPr="0050314D">
              <w:rPr>
                <w:rFonts w:ascii="Calibri" w:hAnsi="Calibri" w:cs="Calibri"/>
                <w:lang w:bidi="fr-FR"/>
              </w:rPr>
              <w:t xml:space="preserve"> </w:t>
            </w:r>
          </w:p>
          <w:p w14:paraId="4D85B115" w14:textId="2702B42F" w:rsidR="00036450" w:rsidRPr="0050314D" w:rsidRDefault="0032225F" w:rsidP="00036450">
            <w:pPr>
              <w:pStyle w:val="Titre2"/>
              <w:rPr>
                <w:rFonts w:ascii="Calibri" w:hAnsi="Calibri" w:cs="Calibri"/>
                <w:szCs w:val="24"/>
              </w:rPr>
            </w:pPr>
            <w:r w:rsidRPr="0050314D">
              <w:rPr>
                <w:rStyle w:val="Titre2Car"/>
                <w:rFonts w:ascii="Calibri" w:hAnsi="Calibri" w:cs="Calibri"/>
                <w:b/>
                <w:szCs w:val="24"/>
                <w:lang w:bidi="fr-FR"/>
              </w:rPr>
              <w:t>Langages info</w:t>
            </w:r>
            <w:r w:rsidR="00A12C3B" w:rsidRPr="0050314D">
              <w:rPr>
                <w:rStyle w:val="Titre2Car"/>
                <w:rFonts w:ascii="Calibri" w:hAnsi="Calibri" w:cs="Calibri"/>
                <w:b/>
                <w:szCs w:val="24"/>
                <w:lang w:bidi="fr-FR"/>
              </w:rPr>
              <w:t>rmatiques</w:t>
            </w:r>
          </w:p>
          <w:p w14:paraId="70B5AE23" w14:textId="50467B38" w:rsidR="00FF2C69" w:rsidRPr="0050314D" w:rsidRDefault="00FF2C6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C++</w:t>
            </w:r>
            <w:r w:rsidR="00122122"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 :</w:t>
            </w:r>
            <w:r w:rsidR="00122122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Développement logiciel à </w:t>
            </w:r>
            <w:r w:rsidR="003F6A3B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Dassault</w:t>
            </w:r>
            <w:r w:rsidR="00122122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</w:t>
            </w:r>
            <w:r w:rsidR="003F6A3B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Systèmes</w:t>
            </w:r>
            <w:r w:rsidR="00122122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</w:t>
            </w:r>
          </w:p>
          <w:p w14:paraId="5012EE7A" w14:textId="66E50ED8" w:rsidR="00A36B66" w:rsidRPr="0050314D" w:rsidRDefault="00A36B66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Python :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Réalisation de jeux</w:t>
            </w:r>
            <w:r w:rsidR="00B8503C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,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d’algorithmes </w:t>
            </w:r>
            <w:r w:rsidR="00A6559A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de traitement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de données</w:t>
            </w:r>
            <w:r w:rsidR="00B8503C">
              <w:rPr>
                <w:rStyle w:val="normaltextrun"/>
                <w:rFonts w:ascii="Calibri" w:hAnsi="Calibri" w:cs="Calibri"/>
                <w:sz w:val="19"/>
                <w:szCs w:val="19"/>
              </w:rPr>
              <w:t>, d’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IA</w:t>
            </w:r>
            <w:r w:rsidR="00B8503C" w:rsidRPr="001F7971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, de </w:t>
            </w:r>
            <w:r w:rsidR="0006283D" w:rsidRPr="001F7971">
              <w:rPr>
                <w:rStyle w:val="normaltextrun"/>
                <w:rFonts w:ascii="Calibri" w:hAnsi="Calibri" w:cs="Calibri"/>
                <w:sz w:val="19"/>
                <w:szCs w:val="19"/>
              </w:rPr>
              <w:t>Dashboard</w:t>
            </w:r>
            <w:r w:rsidR="00B8503C" w:rsidRPr="001F7971">
              <w:rPr>
                <w:rStyle w:val="normaltextrun"/>
                <w:rFonts w:ascii="Calibri" w:hAnsi="Calibri" w:cs="Calibri"/>
                <w:sz w:val="19"/>
                <w:szCs w:val="19"/>
              </w:rPr>
              <w:t>,</w:t>
            </w:r>
            <w:r w:rsidR="00B8503C">
              <w:rPr>
                <w:rStyle w:val="eop"/>
                <w:rFonts w:eastAsiaTheme="majorEastAsia"/>
              </w:rPr>
              <w:t xml:space="preserve"> </w:t>
            </w:r>
          </w:p>
          <w:p w14:paraId="7D6EC0AB" w14:textId="31292FF5" w:rsidR="00A36B66" w:rsidRPr="0050314D" w:rsidRDefault="00A36B66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Java :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Réalisation d’algorithmes </w:t>
            </w:r>
            <w:r w:rsidR="00DE02CB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de tri</w:t>
            </w:r>
            <w:r w:rsidR="00DE02CB" w:rsidRPr="0050314D">
              <w:rPr>
                <w:rStyle w:val="eop"/>
                <w:rFonts w:ascii="Calibri" w:eastAsiaTheme="majorEastAsia" w:hAnsi="Calibri" w:cs="Calibri"/>
                <w:b/>
                <w:bCs/>
                <w:sz w:val="19"/>
                <w:szCs w:val="19"/>
              </w:rPr>
              <w:t> 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et d’un jeu</w:t>
            </w:r>
            <w:r w:rsidRPr="0050314D">
              <w:rPr>
                <w:rStyle w:val="eop"/>
                <w:rFonts w:ascii="Calibri" w:eastAsiaTheme="majorEastAsia" w:hAnsi="Calibri" w:cs="Calibri"/>
                <w:b/>
                <w:bCs/>
                <w:sz w:val="19"/>
                <w:szCs w:val="19"/>
              </w:rPr>
              <w:t> </w:t>
            </w:r>
          </w:p>
          <w:p w14:paraId="1722AE1B" w14:textId="2A88F2B3" w:rsidR="00472889" w:rsidRPr="0050314D" w:rsidRDefault="00A36B66" w:rsidP="00134736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C : </w:t>
            </w:r>
            <w:r w:rsidR="00DE02CB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Résolutions de problèmes</w:t>
            </w:r>
          </w:p>
          <w:p w14:paraId="67EEEEB9" w14:textId="60F17615" w:rsidR="00472889" w:rsidRPr="0050314D" w:rsidRDefault="00933DE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C++</w:t>
            </w:r>
            <w:r w:rsidR="00205254"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:</w:t>
            </w:r>
            <w:r w:rsidR="00857DF1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OpenGL </w:t>
            </w:r>
          </w:p>
          <w:p w14:paraId="594E6BD3" w14:textId="6DEE5F17" w:rsidR="0082236D" w:rsidRPr="008B1C91" w:rsidRDefault="0082236D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</w:pPr>
            <w:r w:rsidRPr="008B1C91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  <w:t>C#:</w:t>
            </w:r>
            <w:r w:rsidRPr="008B1C91">
              <w:rPr>
                <w:rStyle w:val="normaltextrun"/>
                <w:rFonts w:ascii="Calibri" w:hAnsi="Calibri" w:cs="Calibri"/>
                <w:sz w:val="19"/>
                <w:szCs w:val="19"/>
                <w:lang w:val="en-US"/>
              </w:rPr>
              <w:t xml:space="preserve"> Unity </w:t>
            </w:r>
          </w:p>
          <w:p w14:paraId="698F8697" w14:textId="107E1A4E" w:rsidR="00472889" w:rsidRPr="008B1C91" w:rsidRDefault="0047288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</w:pPr>
            <w:r w:rsidRPr="008B1C91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  <w:t xml:space="preserve">HTML / CSS / </w:t>
            </w:r>
            <w:r w:rsidR="00205254" w:rsidRPr="008B1C91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  <w:t>JS</w:t>
            </w:r>
            <w:r w:rsidR="00205254" w:rsidRPr="008B1C91">
              <w:rPr>
                <w:rStyle w:val="normaltextrun"/>
                <w:rFonts w:ascii="Calibri" w:hAnsi="Calibri" w:cs="Calibri"/>
                <w:sz w:val="19"/>
                <w:szCs w:val="19"/>
                <w:lang w:val="en-US"/>
              </w:rPr>
              <w:t>:</w:t>
            </w:r>
            <w:r w:rsidR="00857DF1" w:rsidRPr="008B1C91">
              <w:rPr>
                <w:rStyle w:val="normaltextrun"/>
                <w:rFonts w:ascii="Calibri" w:hAnsi="Calibri" w:cs="Calibri"/>
                <w:sz w:val="19"/>
                <w:szCs w:val="19"/>
                <w:lang w:val="en-US"/>
              </w:rPr>
              <w:t xml:space="preserve"> Portfolio</w:t>
            </w:r>
          </w:p>
          <w:p w14:paraId="6B327EFA" w14:textId="77777777" w:rsidR="00134736" w:rsidRPr="0050314D" w:rsidRDefault="00472889" w:rsidP="00134736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Docker / Unix</w:t>
            </w:r>
            <w:r w:rsidR="00857DF1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 : Serveur personnalisé : cloud &amp; hébergement web </w:t>
            </w:r>
          </w:p>
          <w:p w14:paraId="0B3E27AC" w14:textId="77777777" w:rsidR="00134736" w:rsidRPr="0050314D" w:rsidRDefault="00134736" w:rsidP="00134736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VHDL :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Réalisation de codes VHDL, schémas RTL et graphes d’état</w:t>
            </w:r>
            <w:r w:rsidRPr="0050314D">
              <w:rPr>
                <w:rStyle w:val="eop"/>
                <w:rFonts w:ascii="Calibri" w:eastAsiaTheme="majorEastAsia" w:hAnsi="Calibri" w:cs="Calibri"/>
                <w:b/>
                <w:bCs/>
                <w:sz w:val="19"/>
                <w:szCs w:val="19"/>
              </w:rPr>
              <w:t> </w:t>
            </w:r>
          </w:p>
          <w:p w14:paraId="2900A5F9" w14:textId="6A84A5DB" w:rsidR="00472889" w:rsidRPr="0050314D" w:rsidRDefault="0047288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sz w:val="19"/>
                <w:szCs w:val="19"/>
              </w:rPr>
            </w:pPr>
          </w:p>
          <w:p w14:paraId="189ACFF0" w14:textId="34EE63A3" w:rsidR="006230BC" w:rsidRPr="0050314D" w:rsidRDefault="006230BC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bCs/>
                <w:sz w:val="19"/>
                <w:szCs w:val="19"/>
              </w:rPr>
            </w:pPr>
          </w:p>
        </w:tc>
      </w:tr>
    </w:tbl>
    <w:p w14:paraId="4788FA5E" w14:textId="4FB4A405" w:rsidR="009E51D7" w:rsidRPr="008B5920" w:rsidRDefault="009E51D7" w:rsidP="00382DDE">
      <w:pPr>
        <w:tabs>
          <w:tab w:val="left" w:pos="990"/>
        </w:tabs>
        <w:rPr>
          <w:rFonts w:ascii="Calibri" w:hAnsi="Calibri" w:cs="Calibri"/>
        </w:rPr>
      </w:pPr>
    </w:p>
    <w:sectPr w:rsidR="009E51D7" w:rsidRPr="008B5920" w:rsidSect="0035710E">
      <w:headerReference w:type="default" r:id="rId20"/>
      <w:pgSz w:w="11906" w:h="16838" w:code="9"/>
      <w:pgMar w:top="680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92A8F" w14:textId="77777777" w:rsidR="00153D36" w:rsidRDefault="00153D36" w:rsidP="000C45FF">
      <w:r>
        <w:separator/>
      </w:r>
    </w:p>
  </w:endnote>
  <w:endnote w:type="continuationSeparator" w:id="0">
    <w:p w14:paraId="62589282" w14:textId="77777777" w:rsidR="00153D36" w:rsidRDefault="00153D3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B6608" w14:textId="77777777" w:rsidR="00153D36" w:rsidRDefault="00153D36" w:rsidP="000C45FF">
      <w:r>
        <w:separator/>
      </w:r>
    </w:p>
  </w:footnote>
  <w:footnote w:type="continuationSeparator" w:id="0">
    <w:p w14:paraId="3E2A8A0B" w14:textId="77777777" w:rsidR="00153D36" w:rsidRDefault="00153D3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A66CA" w14:textId="77777777" w:rsidR="000C45FF" w:rsidRPr="00F17D8E" w:rsidRDefault="000C45FF">
    <w:pPr>
      <w:pStyle w:val="En-tte"/>
    </w:pPr>
    <w:r w:rsidRPr="00F17D8E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F8391A"/>
    <w:multiLevelType w:val="multilevel"/>
    <w:tmpl w:val="9E3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1D0DB0"/>
    <w:multiLevelType w:val="multilevel"/>
    <w:tmpl w:val="729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0C716A"/>
    <w:multiLevelType w:val="hybridMultilevel"/>
    <w:tmpl w:val="983A62E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275E6C"/>
    <w:multiLevelType w:val="multilevel"/>
    <w:tmpl w:val="5EF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AB3E10"/>
    <w:multiLevelType w:val="multilevel"/>
    <w:tmpl w:val="7C6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8460977">
    <w:abstractNumId w:val="10"/>
  </w:num>
  <w:num w:numId="2" w16cid:durableId="1214074068">
    <w:abstractNumId w:val="15"/>
  </w:num>
  <w:num w:numId="3" w16cid:durableId="702171960">
    <w:abstractNumId w:val="8"/>
  </w:num>
  <w:num w:numId="4" w16cid:durableId="1623611640">
    <w:abstractNumId w:val="3"/>
  </w:num>
  <w:num w:numId="5" w16cid:durableId="2023623118">
    <w:abstractNumId w:val="2"/>
  </w:num>
  <w:num w:numId="6" w16cid:durableId="1596667962">
    <w:abstractNumId w:val="1"/>
  </w:num>
  <w:num w:numId="7" w16cid:durableId="1304772606">
    <w:abstractNumId w:val="0"/>
  </w:num>
  <w:num w:numId="8" w16cid:durableId="1244529201">
    <w:abstractNumId w:val="9"/>
  </w:num>
  <w:num w:numId="9" w16cid:durableId="960066309">
    <w:abstractNumId w:val="7"/>
  </w:num>
  <w:num w:numId="10" w16cid:durableId="1177500291">
    <w:abstractNumId w:val="6"/>
  </w:num>
  <w:num w:numId="11" w16cid:durableId="1188448786">
    <w:abstractNumId w:val="5"/>
  </w:num>
  <w:num w:numId="12" w16cid:durableId="196359832">
    <w:abstractNumId w:val="4"/>
  </w:num>
  <w:num w:numId="13" w16cid:durableId="485709884">
    <w:abstractNumId w:val="14"/>
  </w:num>
  <w:num w:numId="14" w16cid:durableId="240064573">
    <w:abstractNumId w:val="12"/>
  </w:num>
  <w:num w:numId="15" w16cid:durableId="1085878434">
    <w:abstractNumId w:val="11"/>
  </w:num>
  <w:num w:numId="16" w16cid:durableId="433674274">
    <w:abstractNumId w:val="17"/>
  </w:num>
  <w:num w:numId="17" w16cid:durableId="1068770616">
    <w:abstractNumId w:val="16"/>
  </w:num>
  <w:num w:numId="18" w16cid:durableId="17508088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81"/>
    <w:rsid w:val="00000358"/>
    <w:rsid w:val="000051FC"/>
    <w:rsid w:val="00012AC5"/>
    <w:rsid w:val="00021408"/>
    <w:rsid w:val="00030D10"/>
    <w:rsid w:val="00035800"/>
    <w:rsid w:val="0003639C"/>
    <w:rsid w:val="00036450"/>
    <w:rsid w:val="00036F4B"/>
    <w:rsid w:val="0006283D"/>
    <w:rsid w:val="0007672A"/>
    <w:rsid w:val="00076D42"/>
    <w:rsid w:val="00094370"/>
    <w:rsid w:val="00094499"/>
    <w:rsid w:val="000A0DD4"/>
    <w:rsid w:val="000B1181"/>
    <w:rsid w:val="000C3127"/>
    <w:rsid w:val="000C45FF"/>
    <w:rsid w:val="000D08EB"/>
    <w:rsid w:val="000D4A81"/>
    <w:rsid w:val="000D587F"/>
    <w:rsid w:val="000E3FD1"/>
    <w:rsid w:val="000F5381"/>
    <w:rsid w:val="001019B4"/>
    <w:rsid w:val="00104EC9"/>
    <w:rsid w:val="00112054"/>
    <w:rsid w:val="00122122"/>
    <w:rsid w:val="00122197"/>
    <w:rsid w:val="00131710"/>
    <w:rsid w:val="00134736"/>
    <w:rsid w:val="001351A6"/>
    <w:rsid w:val="001424E5"/>
    <w:rsid w:val="0014472D"/>
    <w:rsid w:val="00150710"/>
    <w:rsid w:val="001525E1"/>
    <w:rsid w:val="00153D36"/>
    <w:rsid w:val="00160534"/>
    <w:rsid w:val="00180329"/>
    <w:rsid w:val="0019001F"/>
    <w:rsid w:val="001A37E4"/>
    <w:rsid w:val="001A74A5"/>
    <w:rsid w:val="001B2ABD"/>
    <w:rsid w:val="001E0391"/>
    <w:rsid w:val="001E1759"/>
    <w:rsid w:val="001E223E"/>
    <w:rsid w:val="001E6596"/>
    <w:rsid w:val="001F1ECC"/>
    <w:rsid w:val="001F7971"/>
    <w:rsid w:val="00205254"/>
    <w:rsid w:val="00230D3C"/>
    <w:rsid w:val="00235DB5"/>
    <w:rsid w:val="00236F70"/>
    <w:rsid w:val="002400EB"/>
    <w:rsid w:val="00256CF7"/>
    <w:rsid w:val="00280DE0"/>
    <w:rsid w:val="00281FD5"/>
    <w:rsid w:val="002851E7"/>
    <w:rsid w:val="002B2A2B"/>
    <w:rsid w:val="002C0AD3"/>
    <w:rsid w:val="002D3CA3"/>
    <w:rsid w:val="002D499A"/>
    <w:rsid w:val="002F3770"/>
    <w:rsid w:val="0030481B"/>
    <w:rsid w:val="003156FC"/>
    <w:rsid w:val="0032225F"/>
    <w:rsid w:val="003254B5"/>
    <w:rsid w:val="00355445"/>
    <w:rsid w:val="0035710E"/>
    <w:rsid w:val="003627CC"/>
    <w:rsid w:val="00365EB5"/>
    <w:rsid w:val="0037121F"/>
    <w:rsid w:val="00380A9C"/>
    <w:rsid w:val="00382DDE"/>
    <w:rsid w:val="00382E8F"/>
    <w:rsid w:val="003A6B7D"/>
    <w:rsid w:val="003B06CA"/>
    <w:rsid w:val="003B4257"/>
    <w:rsid w:val="003C563F"/>
    <w:rsid w:val="003C59FA"/>
    <w:rsid w:val="003E10C1"/>
    <w:rsid w:val="003E5119"/>
    <w:rsid w:val="003F6A3B"/>
    <w:rsid w:val="004071FC"/>
    <w:rsid w:val="00411EEC"/>
    <w:rsid w:val="004142CD"/>
    <w:rsid w:val="004266DB"/>
    <w:rsid w:val="004373A2"/>
    <w:rsid w:val="00441855"/>
    <w:rsid w:val="00445947"/>
    <w:rsid w:val="004623E9"/>
    <w:rsid w:val="00472889"/>
    <w:rsid w:val="00480B2E"/>
    <w:rsid w:val="004813B3"/>
    <w:rsid w:val="0048705D"/>
    <w:rsid w:val="00496591"/>
    <w:rsid w:val="004A6D45"/>
    <w:rsid w:val="004C63E4"/>
    <w:rsid w:val="004D3011"/>
    <w:rsid w:val="0050314D"/>
    <w:rsid w:val="0050412D"/>
    <w:rsid w:val="005262AC"/>
    <w:rsid w:val="0054137E"/>
    <w:rsid w:val="00563E19"/>
    <w:rsid w:val="00576DF9"/>
    <w:rsid w:val="0059692E"/>
    <w:rsid w:val="005B4312"/>
    <w:rsid w:val="005C4CED"/>
    <w:rsid w:val="005E39D5"/>
    <w:rsid w:val="005F513D"/>
    <w:rsid w:val="00600670"/>
    <w:rsid w:val="006076F4"/>
    <w:rsid w:val="006157D5"/>
    <w:rsid w:val="0062123A"/>
    <w:rsid w:val="006230BC"/>
    <w:rsid w:val="00641841"/>
    <w:rsid w:val="00644359"/>
    <w:rsid w:val="00646E75"/>
    <w:rsid w:val="00652DDD"/>
    <w:rsid w:val="00661588"/>
    <w:rsid w:val="006771D0"/>
    <w:rsid w:val="00683069"/>
    <w:rsid w:val="00685898"/>
    <w:rsid w:val="00692585"/>
    <w:rsid w:val="006B2C39"/>
    <w:rsid w:val="006D44D4"/>
    <w:rsid w:val="006D5C8E"/>
    <w:rsid w:val="006D5CB9"/>
    <w:rsid w:val="006D61F7"/>
    <w:rsid w:val="006E7583"/>
    <w:rsid w:val="006F093C"/>
    <w:rsid w:val="006F7C64"/>
    <w:rsid w:val="007023AE"/>
    <w:rsid w:val="00704609"/>
    <w:rsid w:val="0071561E"/>
    <w:rsid w:val="00715FCB"/>
    <w:rsid w:val="0072306D"/>
    <w:rsid w:val="00724480"/>
    <w:rsid w:val="00724E62"/>
    <w:rsid w:val="00743101"/>
    <w:rsid w:val="00760FCC"/>
    <w:rsid w:val="00765C71"/>
    <w:rsid w:val="00774C06"/>
    <w:rsid w:val="00777490"/>
    <w:rsid w:val="007775E1"/>
    <w:rsid w:val="007867A0"/>
    <w:rsid w:val="00786AAC"/>
    <w:rsid w:val="007927F5"/>
    <w:rsid w:val="00792EAB"/>
    <w:rsid w:val="007A209A"/>
    <w:rsid w:val="007A3916"/>
    <w:rsid w:val="007B7C62"/>
    <w:rsid w:val="007D5290"/>
    <w:rsid w:val="007D7B90"/>
    <w:rsid w:val="007E136D"/>
    <w:rsid w:val="007E7F6D"/>
    <w:rsid w:val="007F156A"/>
    <w:rsid w:val="00801B89"/>
    <w:rsid w:val="00802CA0"/>
    <w:rsid w:val="00803118"/>
    <w:rsid w:val="00811F71"/>
    <w:rsid w:val="0081424E"/>
    <w:rsid w:val="0082236D"/>
    <w:rsid w:val="008258C8"/>
    <w:rsid w:val="00831B8D"/>
    <w:rsid w:val="00857DF1"/>
    <w:rsid w:val="0087256A"/>
    <w:rsid w:val="0087443A"/>
    <w:rsid w:val="008938A5"/>
    <w:rsid w:val="008A66AE"/>
    <w:rsid w:val="008B1C91"/>
    <w:rsid w:val="008B5920"/>
    <w:rsid w:val="008F2702"/>
    <w:rsid w:val="008F2F93"/>
    <w:rsid w:val="008F3B10"/>
    <w:rsid w:val="008F6D1A"/>
    <w:rsid w:val="00904691"/>
    <w:rsid w:val="00912781"/>
    <w:rsid w:val="009130EB"/>
    <w:rsid w:val="00921D37"/>
    <w:rsid w:val="009260CD"/>
    <w:rsid w:val="00933DE9"/>
    <w:rsid w:val="009358FE"/>
    <w:rsid w:val="00940344"/>
    <w:rsid w:val="00952C25"/>
    <w:rsid w:val="009601A6"/>
    <w:rsid w:val="00995FC9"/>
    <w:rsid w:val="00996BEA"/>
    <w:rsid w:val="009B6012"/>
    <w:rsid w:val="009E51D7"/>
    <w:rsid w:val="009E5C5A"/>
    <w:rsid w:val="00A0323A"/>
    <w:rsid w:val="00A03D26"/>
    <w:rsid w:val="00A10BBD"/>
    <w:rsid w:val="00A128A1"/>
    <w:rsid w:val="00A12C3B"/>
    <w:rsid w:val="00A2118D"/>
    <w:rsid w:val="00A223F7"/>
    <w:rsid w:val="00A348AE"/>
    <w:rsid w:val="00A36B66"/>
    <w:rsid w:val="00A36ED8"/>
    <w:rsid w:val="00A41B3B"/>
    <w:rsid w:val="00A43EAA"/>
    <w:rsid w:val="00A53293"/>
    <w:rsid w:val="00A6559A"/>
    <w:rsid w:val="00A826A1"/>
    <w:rsid w:val="00A93EAE"/>
    <w:rsid w:val="00A97146"/>
    <w:rsid w:val="00AB1210"/>
    <w:rsid w:val="00AB3CA9"/>
    <w:rsid w:val="00AB6833"/>
    <w:rsid w:val="00AD76E2"/>
    <w:rsid w:val="00B0710E"/>
    <w:rsid w:val="00B13C89"/>
    <w:rsid w:val="00B1663E"/>
    <w:rsid w:val="00B20152"/>
    <w:rsid w:val="00B20BA8"/>
    <w:rsid w:val="00B21642"/>
    <w:rsid w:val="00B2607F"/>
    <w:rsid w:val="00B30CD3"/>
    <w:rsid w:val="00B359E4"/>
    <w:rsid w:val="00B428F5"/>
    <w:rsid w:val="00B44B4C"/>
    <w:rsid w:val="00B57D98"/>
    <w:rsid w:val="00B70850"/>
    <w:rsid w:val="00B72F45"/>
    <w:rsid w:val="00B77E77"/>
    <w:rsid w:val="00B8503C"/>
    <w:rsid w:val="00B85ACC"/>
    <w:rsid w:val="00B902D5"/>
    <w:rsid w:val="00BB42F4"/>
    <w:rsid w:val="00BE0213"/>
    <w:rsid w:val="00BF1164"/>
    <w:rsid w:val="00C05C8F"/>
    <w:rsid w:val="00C0602B"/>
    <w:rsid w:val="00C066B6"/>
    <w:rsid w:val="00C15574"/>
    <w:rsid w:val="00C37BA1"/>
    <w:rsid w:val="00C4674C"/>
    <w:rsid w:val="00C506CF"/>
    <w:rsid w:val="00C63567"/>
    <w:rsid w:val="00C72BED"/>
    <w:rsid w:val="00C7350D"/>
    <w:rsid w:val="00C9578B"/>
    <w:rsid w:val="00CB0055"/>
    <w:rsid w:val="00CB44B2"/>
    <w:rsid w:val="00CB714E"/>
    <w:rsid w:val="00CC0C6D"/>
    <w:rsid w:val="00CC3918"/>
    <w:rsid w:val="00CD2D8F"/>
    <w:rsid w:val="00CD6C4E"/>
    <w:rsid w:val="00CF727E"/>
    <w:rsid w:val="00D02D8E"/>
    <w:rsid w:val="00D04BFE"/>
    <w:rsid w:val="00D12982"/>
    <w:rsid w:val="00D2522B"/>
    <w:rsid w:val="00D422DE"/>
    <w:rsid w:val="00D5459D"/>
    <w:rsid w:val="00D5602F"/>
    <w:rsid w:val="00D81127"/>
    <w:rsid w:val="00D81409"/>
    <w:rsid w:val="00D8607A"/>
    <w:rsid w:val="00D97416"/>
    <w:rsid w:val="00DA1F4D"/>
    <w:rsid w:val="00DA6922"/>
    <w:rsid w:val="00DC7E46"/>
    <w:rsid w:val="00DD172A"/>
    <w:rsid w:val="00DE02CB"/>
    <w:rsid w:val="00DE569A"/>
    <w:rsid w:val="00E05481"/>
    <w:rsid w:val="00E06E4D"/>
    <w:rsid w:val="00E130A7"/>
    <w:rsid w:val="00E21007"/>
    <w:rsid w:val="00E25630"/>
    <w:rsid w:val="00E25A26"/>
    <w:rsid w:val="00E30D18"/>
    <w:rsid w:val="00E3726B"/>
    <w:rsid w:val="00E4381A"/>
    <w:rsid w:val="00E51501"/>
    <w:rsid w:val="00E55D74"/>
    <w:rsid w:val="00E712AC"/>
    <w:rsid w:val="00E74C41"/>
    <w:rsid w:val="00E84779"/>
    <w:rsid w:val="00EB22E4"/>
    <w:rsid w:val="00EC1FDB"/>
    <w:rsid w:val="00ED57D1"/>
    <w:rsid w:val="00ED70D9"/>
    <w:rsid w:val="00EF3157"/>
    <w:rsid w:val="00F04CD8"/>
    <w:rsid w:val="00F17D8E"/>
    <w:rsid w:val="00F3038A"/>
    <w:rsid w:val="00F35FF6"/>
    <w:rsid w:val="00F41419"/>
    <w:rsid w:val="00F54D5A"/>
    <w:rsid w:val="00F60274"/>
    <w:rsid w:val="00F77FB9"/>
    <w:rsid w:val="00F8321F"/>
    <w:rsid w:val="00F85CC9"/>
    <w:rsid w:val="00FB068F"/>
    <w:rsid w:val="00FB4BF9"/>
    <w:rsid w:val="00FC704A"/>
    <w:rsid w:val="00FD70BC"/>
    <w:rsid w:val="00FE200F"/>
    <w:rsid w:val="00FE21AD"/>
    <w:rsid w:val="00FF2C69"/>
    <w:rsid w:val="1F257DD8"/>
    <w:rsid w:val="2556EBAA"/>
    <w:rsid w:val="327B2FEA"/>
    <w:rsid w:val="4CFE63F3"/>
    <w:rsid w:val="4E02FC1B"/>
    <w:rsid w:val="51A86E01"/>
    <w:rsid w:val="707A8224"/>
    <w:rsid w:val="78F9E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944CB"/>
  <w14:defaultImageDpi w14:val="32767"/>
  <w15:chartTrackingRefBased/>
  <w15:docId w15:val="{6F07059F-0BFB-4E07-9D14-AFCBB4AB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20"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paragraph" w:customStyle="1" w:styleId="Textefragment">
    <w:name w:val="Texte fragment"/>
    <w:link w:val="TextefragmentCar"/>
    <w:rsid w:val="008F6D1A"/>
    <w:pPr>
      <w:spacing w:before="120"/>
      <w:ind w:left="57" w:right="-57"/>
      <w:jc w:val="both"/>
    </w:pPr>
    <w:rPr>
      <w:rFonts w:ascii="Cambria" w:eastAsia="Times New Roman" w:hAnsi="Cambria" w:cs="Times New Roman"/>
      <w:sz w:val="20"/>
      <w:szCs w:val="20"/>
      <w:lang w:eastAsia="fr-FR"/>
    </w:rPr>
  </w:style>
  <w:style w:type="character" w:customStyle="1" w:styleId="TextefragmentCar">
    <w:name w:val="Texte fragment Car"/>
    <w:basedOn w:val="Policepardfaut"/>
    <w:link w:val="Textefragment"/>
    <w:rsid w:val="008F6D1A"/>
    <w:rPr>
      <w:rFonts w:ascii="Cambria" w:eastAsia="Times New Roman" w:hAnsi="Cambria" w:cs="Times New Roman"/>
      <w:sz w:val="20"/>
      <w:szCs w:val="20"/>
      <w:lang w:eastAsia="fr-FR"/>
    </w:rPr>
  </w:style>
  <w:style w:type="paragraph" w:customStyle="1" w:styleId="paragraph">
    <w:name w:val="paragraph"/>
    <w:basedOn w:val="Normal"/>
    <w:rsid w:val="00A36B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A36B66"/>
  </w:style>
  <w:style w:type="character" w:customStyle="1" w:styleId="eop">
    <w:name w:val="eop"/>
    <w:basedOn w:val="Policepardfaut"/>
    <w:rsid w:val="00A36B66"/>
  </w:style>
  <w:style w:type="character" w:styleId="Mentionnonrsolue">
    <w:name w:val="Unresolved Mention"/>
    <w:basedOn w:val="Policepardfaut"/>
    <w:uiPriority w:val="99"/>
    <w:semiHidden/>
    <w:unhideWhenUsed/>
    <w:rsid w:val="00E84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ierre.alla@edu.esiee.fr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pierrow.fr" TargetMode="Externa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belle.alla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A83AA899F044B894376B7E817B9C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67CB9A-79CF-4571-AEA0-5BFAC95E29CF}"/>
      </w:docPartPr>
      <w:docPartBody>
        <w:p w:rsidR="00BB44F8" w:rsidRDefault="00EC1FDB">
          <w:pPr>
            <w:pStyle w:val="7AA83AA899F044B894376B7E817B9C93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15108C890A6C46DE8272E98E0E7F74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F259D4-052B-441B-9A60-719EB67709D7}"/>
      </w:docPartPr>
      <w:docPartBody>
        <w:p w:rsidR="00BB44F8" w:rsidRDefault="00EC1FDB">
          <w:pPr>
            <w:pStyle w:val="15108C890A6C46DE8272E98E0E7F7480"/>
          </w:pPr>
          <w:r w:rsidRPr="008F270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DB"/>
    <w:rsid w:val="00012AC5"/>
    <w:rsid w:val="0004308E"/>
    <w:rsid w:val="00104EC9"/>
    <w:rsid w:val="00126BE4"/>
    <w:rsid w:val="00143100"/>
    <w:rsid w:val="00163816"/>
    <w:rsid w:val="003B0397"/>
    <w:rsid w:val="004208C2"/>
    <w:rsid w:val="0046787E"/>
    <w:rsid w:val="0047034A"/>
    <w:rsid w:val="0054137E"/>
    <w:rsid w:val="00652340"/>
    <w:rsid w:val="006B6713"/>
    <w:rsid w:val="006D5CB9"/>
    <w:rsid w:val="0071561E"/>
    <w:rsid w:val="0076713C"/>
    <w:rsid w:val="007F156A"/>
    <w:rsid w:val="00801B89"/>
    <w:rsid w:val="008C051F"/>
    <w:rsid w:val="00912B23"/>
    <w:rsid w:val="009130EB"/>
    <w:rsid w:val="00A22FAF"/>
    <w:rsid w:val="00A35E71"/>
    <w:rsid w:val="00BB44F8"/>
    <w:rsid w:val="00BD6AD2"/>
    <w:rsid w:val="00CB714E"/>
    <w:rsid w:val="00D524AB"/>
    <w:rsid w:val="00DC288D"/>
    <w:rsid w:val="00DD4ADA"/>
    <w:rsid w:val="00DD4C45"/>
    <w:rsid w:val="00DE569A"/>
    <w:rsid w:val="00EC1FDB"/>
    <w:rsid w:val="00F13CA8"/>
    <w:rsid w:val="00FB7DAA"/>
    <w:rsid w:val="00F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8C051F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A83AA899F044B894376B7E817B9C93">
    <w:name w:val="7AA83AA899F044B894376B7E817B9C93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BF4E14" w:themeColor="accent2" w:themeShade="BF"/>
      <w:u w:val="single"/>
    </w:rPr>
  </w:style>
  <w:style w:type="paragraph" w:customStyle="1" w:styleId="15108C890A6C46DE8272E98E0E7F7480">
    <w:name w:val="15108C890A6C46DE8272E98E0E7F7480"/>
  </w:style>
  <w:style w:type="character" w:customStyle="1" w:styleId="Titre2Car">
    <w:name w:val="Titre 2 Car"/>
    <w:basedOn w:val="Policepardfaut"/>
    <w:link w:val="Titre2"/>
    <w:uiPriority w:val="9"/>
    <w:rsid w:val="008C051F"/>
    <w:rPr>
      <w:rFonts w:ascii="Century Gothic" w:eastAsiaTheme="majorEastAsia" w:hAnsi="Century Gothic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26A21FCE035439BA1F3A034E16212" ma:contentTypeVersion="7" ma:contentTypeDescription="Crée un document." ma:contentTypeScope="" ma:versionID="d28d13af3c66333ee67ece4e42c4df3d">
  <xsd:schema xmlns:xsd="http://www.w3.org/2001/XMLSchema" xmlns:xs="http://www.w3.org/2001/XMLSchema" xmlns:p="http://schemas.microsoft.com/office/2006/metadata/properties" xmlns:ns3="7e54970f-5688-4fac-89f5-904bd808a69d" xmlns:ns4="810ebafd-3e20-46a6-aef2-1ba2df381e37" targetNamespace="http://schemas.microsoft.com/office/2006/metadata/properties" ma:root="true" ma:fieldsID="14fe8ebc7bb5b261604327a09d777cd0" ns3:_="" ns4:_="">
    <xsd:import namespace="7e54970f-5688-4fac-89f5-904bd808a69d"/>
    <xsd:import namespace="810ebafd-3e20-46a6-aef2-1ba2df381e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4970f-5688-4fac-89f5-904bd808a6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ebafd-3e20-46a6-aef2-1ba2df381e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e54970f-5688-4fac-89f5-904bd808a69d" xsi:nil="true"/>
  </documentManagement>
</p:properties>
</file>

<file path=customXml/itemProps1.xml><?xml version="1.0" encoding="utf-8"?>
<ds:datastoreItem xmlns:ds="http://schemas.openxmlformats.org/officeDocument/2006/customXml" ds:itemID="{1963DE21-D59E-41A3-8F6A-8ADF8AE4BA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12F06D-5143-4369-A7A4-FCB2069F4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4970f-5688-4fac-89f5-904bd808a69d"/>
    <ds:schemaRef ds:uri="810ebafd-3e20-46a6-aef2-1ba2df381e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7A8B6D-345B-490A-9074-32646DC2EE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e54970f-5688-4fac-89f5-904bd808a6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bleu.dotx</Template>
  <TotalTime>506</TotalTime>
  <Pages>1</Pages>
  <Words>427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Pierre ALLA</cp:lastModifiedBy>
  <cp:revision>102</cp:revision>
  <cp:lastPrinted>2025-03-17T19:58:00Z</cp:lastPrinted>
  <dcterms:created xsi:type="dcterms:W3CDTF">2022-03-22T19:02:00Z</dcterms:created>
  <dcterms:modified xsi:type="dcterms:W3CDTF">2025-03-26T08:23:00Z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0x0101008E826A21FCE035439BA1F3A034E16212</vt:lpwstr>
  </property>
</Properties>
</file>